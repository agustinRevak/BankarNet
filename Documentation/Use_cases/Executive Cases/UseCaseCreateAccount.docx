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4D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5B084D" w:rsidRDefault="00E81EAE">
      <w:pPr>
        <w:pStyle w:val="Title"/>
        <w:jc w:val="right"/>
      </w:pPr>
      <w:fldSimple w:instr="title  \* Mergeformat ">
        <w:r w:rsidR="00901491">
          <w:t>Use-Case</w:t>
        </w:r>
        <w:r w:rsidR="00EF4CB3">
          <w:t xml:space="preserve"> Specification: &lt;Create</w:t>
        </w:r>
        <w:r w:rsidR="002C6301">
          <w:t xml:space="preserve"> Account</w:t>
        </w:r>
        <w:r w:rsidR="00901491">
          <w:t>&gt;</w:t>
        </w:r>
      </w:fldSimple>
    </w:p>
    <w:p w:rsidR="005B084D" w:rsidRDefault="005B084D">
      <w:pPr>
        <w:pStyle w:val="Title"/>
        <w:jc w:val="right"/>
      </w:pPr>
    </w:p>
    <w:p w:rsidR="005B084D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B084D" w:rsidRDefault="005B084D"/>
    <w:p w:rsidR="005B084D" w:rsidRDefault="005B084D"/>
    <w:p w:rsidR="005B084D" w:rsidRDefault="005B084D">
      <w:pPr>
        <w:pStyle w:val="BodyText"/>
      </w:pPr>
    </w:p>
    <w:p w:rsidR="005B084D" w:rsidRDefault="005B084D">
      <w:pPr>
        <w:pStyle w:val="BodyText"/>
      </w:pPr>
    </w:p>
    <w:p w:rsidR="005B084D" w:rsidRDefault="005B084D">
      <w:pPr>
        <w:sectPr w:rsidR="005B084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084D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084D"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084D"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5B084D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084D" w:rsidRDefault="00901491" w:rsidP="00ED5353">
            <w:pPr>
              <w:pStyle w:val="Tabletext"/>
            </w:pPr>
            <w:r>
              <w:t>A desc</w:t>
            </w:r>
            <w:r w:rsidR="00ED5353">
              <w:t xml:space="preserve">ription to use the function “Create </w:t>
            </w:r>
            <w:r w:rsidR="002C6301">
              <w:t>account</w:t>
            </w:r>
            <w:r>
              <w:t>”</w:t>
            </w:r>
          </w:p>
        </w:tc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Javier Rizo Orozco</w:t>
            </w: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</w:tbl>
    <w:p w:rsidR="005B084D" w:rsidRDefault="005B084D"/>
    <w:p w:rsidR="005B084D" w:rsidRDefault="001D70A4">
      <w:pPr>
        <w:pStyle w:val="Title"/>
      </w:pPr>
      <w:r>
        <w:br w:type="page"/>
      </w:r>
      <w:r>
        <w:lastRenderedPageBreak/>
        <w:t>Table of Contents</w:t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fldSimple w:instr="title  \* Mergeformat ">
        <w:r w:rsidR="00901491" w:rsidRPr="00127933">
          <w:t>Use-Case Specification: &lt;C</w:t>
        </w:r>
        <w:r w:rsidR="00ED5353">
          <w:t>reate</w:t>
        </w:r>
        <w:r w:rsidR="002C6301">
          <w:t xml:space="preserve"> Account</w:t>
        </w:r>
        <w:r w:rsidR="00901491" w:rsidRPr="00127933">
          <w:t>&gt;</w:t>
        </w:r>
      </w:fldSimple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5B084D" w:rsidRPr="00127933" w:rsidRDefault="005B084D">
      <w:pPr>
        <w:pStyle w:val="InfoBlue"/>
        <w:rPr>
          <w:color w:val="auto"/>
        </w:rPr>
      </w:pPr>
    </w:p>
    <w:p w:rsidR="005B084D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5B084D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5B084D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</w:t>
      </w:r>
      <w:r w:rsidR="00ED5353">
        <w:rPr>
          <w:color w:val="auto"/>
        </w:rPr>
        <w:t xml:space="preserve">ase where </w:t>
      </w:r>
      <w:proofErr w:type="gramStart"/>
      <w:r w:rsidR="00ED5353">
        <w:rPr>
          <w:color w:val="auto"/>
        </w:rPr>
        <w:t xml:space="preserve">the </w:t>
      </w:r>
      <w:r w:rsidR="002C6301">
        <w:rPr>
          <w:color w:val="auto"/>
        </w:rPr>
        <w:t xml:space="preserve"> </w:t>
      </w:r>
      <w:r w:rsidR="00ED5353">
        <w:rPr>
          <w:color w:val="auto"/>
        </w:rPr>
        <w:t>executive</w:t>
      </w:r>
      <w:proofErr w:type="gramEnd"/>
      <w:r w:rsidR="00ED5353">
        <w:rPr>
          <w:color w:val="auto"/>
        </w:rPr>
        <w:t xml:space="preserve"> will create an account</w:t>
      </w:r>
    </w:p>
    <w:p w:rsidR="005B084D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5B084D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ED5353" w:rsidRDefault="00ED5353" w:rsidP="00A00C21">
      <w:pPr>
        <w:pStyle w:val="BodyText"/>
      </w:pPr>
      <w:r>
        <w:t>On the main menu and logged as executive, the user click on create an account. A box will appear asking if the client if the account is for a moral or physic person and if the account is checking or saving.</w:t>
      </w:r>
    </w:p>
    <w:p w:rsidR="00ED5353" w:rsidRDefault="00ED5353" w:rsidP="00A00C21">
      <w:pPr>
        <w:pStyle w:val="BodyText"/>
      </w:pPr>
      <w:r>
        <w:t>On physic person for both accounts</w:t>
      </w:r>
    </w:p>
    <w:p w:rsidR="004B0951" w:rsidRDefault="004B0951" w:rsidP="00A00C21">
      <w:pPr>
        <w:pStyle w:val="BodyText"/>
      </w:pPr>
    </w:p>
    <w:p w:rsidR="00ED5353" w:rsidRDefault="004B0951" w:rsidP="00A00C21">
      <w:pPr>
        <w:pStyle w:val="BodyText"/>
      </w:pPr>
      <w:r>
        <w:t>-</w:t>
      </w:r>
      <w:r w:rsidR="00ED5353">
        <w:t>Required information</w:t>
      </w:r>
    </w:p>
    <w:p w:rsidR="00ED5353" w:rsidRDefault="00ED5353" w:rsidP="004B0951">
      <w:pPr>
        <w:pStyle w:val="BodyText"/>
        <w:ind w:left="1440"/>
      </w:pPr>
      <w:r>
        <w:t xml:space="preserve">Full name on </w:t>
      </w:r>
      <w:proofErr w:type="spellStart"/>
      <w:r>
        <w:t>textboxs</w:t>
      </w:r>
      <w:proofErr w:type="spellEnd"/>
    </w:p>
    <w:p w:rsidR="00ED5353" w:rsidRDefault="00ED5353" w:rsidP="004B0951">
      <w:pPr>
        <w:pStyle w:val="BodyText"/>
        <w:ind w:left="1440"/>
      </w:pPr>
      <w:r>
        <w:t>Date of birth (scroll options for day, month and year)</w:t>
      </w:r>
    </w:p>
    <w:p w:rsidR="00ED5353" w:rsidRDefault="00ED5353" w:rsidP="004B0951">
      <w:pPr>
        <w:pStyle w:val="BodyText"/>
        <w:ind w:left="1440"/>
      </w:pPr>
      <w:r>
        <w:t>Address on textbox</w:t>
      </w:r>
    </w:p>
    <w:p w:rsidR="00ED5353" w:rsidRDefault="00ED5353" w:rsidP="004B0951">
      <w:pPr>
        <w:pStyle w:val="BodyText"/>
        <w:ind w:left="1440"/>
      </w:pPr>
      <w:proofErr w:type="spellStart"/>
      <w:r>
        <w:t>Nss</w:t>
      </w:r>
      <w:proofErr w:type="spellEnd"/>
      <w:r>
        <w:t xml:space="preserve"> and </w:t>
      </w:r>
      <w:proofErr w:type="spellStart"/>
      <w:r>
        <w:t>rfc</w:t>
      </w:r>
      <w:proofErr w:type="spellEnd"/>
      <w:r>
        <w:t xml:space="preserve"> for </w:t>
      </w:r>
      <w:proofErr w:type="spellStart"/>
      <w:r>
        <w:t>textboxs</w:t>
      </w:r>
      <w:proofErr w:type="spellEnd"/>
    </w:p>
    <w:p w:rsidR="00ED5353" w:rsidRDefault="00ED5353" w:rsidP="004B0951">
      <w:pPr>
        <w:pStyle w:val="BodyText"/>
        <w:ind w:left="1440"/>
      </w:pPr>
      <w:r>
        <w:t xml:space="preserve">Phone number and </w:t>
      </w:r>
      <w:r w:rsidR="004B0951">
        <w:t xml:space="preserve">depositing the first amount of $100 for their respective </w:t>
      </w:r>
      <w:proofErr w:type="spellStart"/>
      <w:r w:rsidR="004B0951">
        <w:t>textboxs</w:t>
      </w:r>
      <w:proofErr w:type="spellEnd"/>
    </w:p>
    <w:p w:rsidR="004B0951" w:rsidRDefault="004B0951" w:rsidP="00A00C21">
      <w:pPr>
        <w:pStyle w:val="BodyText"/>
      </w:pPr>
    </w:p>
    <w:p w:rsidR="00A00C21" w:rsidRPr="00127933" w:rsidRDefault="004B0951" w:rsidP="00A00C21">
      <w:pPr>
        <w:pStyle w:val="BodyText"/>
      </w:pPr>
      <w:r>
        <w:t>-</w:t>
      </w:r>
      <w:r w:rsidR="00ED5353">
        <w:t xml:space="preserve">Optional information </w:t>
      </w:r>
    </w:p>
    <w:p w:rsidR="00F36C4B" w:rsidRDefault="000A5FDB" w:rsidP="004B0951">
      <w:pPr>
        <w:pStyle w:val="BodyText"/>
        <w:ind w:left="1440"/>
      </w:pPr>
      <w:r w:rsidRPr="00127933">
        <w:t xml:space="preserve"> </w:t>
      </w:r>
      <w:r w:rsidR="004B0951">
        <w:t>Cellphone number</w:t>
      </w:r>
    </w:p>
    <w:p w:rsidR="004B0951" w:rsidRDefault="004B0951" w:rsidP="004B0951">
      <w:pPr>
        <w:pStyle w:val="BodyText"/>
        <w:ind w:left="1440"/>
      </w:pPr>
      <w:r>
        <w:t>Work place and phone of workplace</w:t>
      </w:r>
    </w:p>
    <w:p w:rsidR="004B0951" w:rsidRDefault="004B0951" w:rsidP="004B0951">
      <w:pPr>
        <w:pStyle w:val="BodyText"/>
        <w:ind w:left="1440"/>
      </w:pPr>
      <w:r>
        <w:t>Comments section</w:t>
      </w:r>
    </w:p>
    <w:p w:rsidR="004B0951" w:rsidRDefault="004B0951" w:rsidP="00F36C4B">
      <w:pPr>
        <w:pStyle w:val="BodyText"/>
      </w:pPr>
    </w:p>
    <w:p w:rsidR="004B0951" w:rsidRDefault="004B0951" w:rsidP="00F36C4B">
      <w:pPr>
        <w:pStyle w:val="BodyText"/>
      </w:pPr>
      <w:r>
        <w:t>For moral person and both accounts</w:t>
      </w:r>
    </w:p>
    <w:p w:rsidR="004B0951" w:rsidRDefault="004B0951" w:rsidP="00F36C4B">
      <w:pPr>
        <w:pStyle w:val="BodyText"/>
      </w:pPr>
    </w:p>
    <w:p w:rsidR="004B0951" w:rsidRDefault="004B0951" w:rsidP="004B0951">
      <w:pPr>
        <w:pStyle w:val="BodyText"/>
      </w:pPr>
      <w:r>
        <w:t>-Required information</w:t>
      </w:r>
    </w:p>
    <w:p w:rsidR="004B0951" w:rsidRDefault="004B0951" w:rsidP="004B0951">
      <w:pPr>
        <w:pStyle w:val="BodyText"/>
      </w:pPr>
      <w:r>
        <w:tab/>
        <w:t xml:space="preserve">Name of the </w:t>
      </w:r>
      <w:proofErr w:type="spellStart"/>
      <w:r>
        <w:t>organitazion</w:t>
      </w:r>
      <w:proofErr w:type="spellEnd"/>
    </w:p>
    <w:p w:rsidR="004B0951" w:rsidRDefault="004B0951" w:rsidP="004B0951">
      <w:pPr>
        <w:pStyle w:val="BodyText"/>
        <w:ind w:left="1440"/>
      </w:pPr>
      <w:r>
        <w:t xml:space="preserve">Date </w:t>
      </w:r>
      <w:r>
        <w:t xml:space="preserve">of </w:t>
      </w:r>
      <w:proofErr w:type="spellStart"/>
      <w:r>
        <w:t>init</w:t>
      </w:r>
      <w:proofErr w:type="spellEnd"/>
    </w:p>
    <w:p w:rsidR="004B0951" w:rsidRDefault="004B0951" w:rsidP="004B0951">
      <w:pPr>
        <w:pStyle w:val="BodyText"/>
        <w:ind w:left="1440"/>
      </w:pPr>
      <w:r>
        <w:t>Address on textbox</w:t>
      </w:r>
    </w:p>
    <w:p w:rsidR="004B0951" w:rsidRDefault="004B0951" w:rsidP="004B0951">
      <w:pPr>
        <w:pStyle w:val="BodyText"/>
        <w:ind w:left="1440"/>
      </w:pPr>
      <w:r>
        <w:t xml:space="preserve">Phone number and depositing the first amount </w:t>
      </w:r>
      <w:r>
        <w:t>of $2</w:t>
      </w:r>
      <w:r>
        <w:t xml:space="preserve">00 for their respective </w:t>
      </w:r>
      <w:proofErr w:type="spellStart"/>
      <w:r>
        <w:t>textboxs</w:t>
      </w:r>
      <w:proofErr w:type="spellEnd"/>
    </w:p>
    <w:p w:rsidR="004B0951" w:rsidRDefault="004B0951" w:rsidP="004B0951">
      <w:pPr>
        <w:pStyle w:val="BodyText"/>
      </w:pPr>
    </w:p>
    <w:p w:rsidR="004B0951" w:rsidRPr="00127933" w:rsidRDefault="004B0951" w:rsidP="004B0951">
      <w:pPr>
        <w:pStyle w:val="BodyText"/>
      </w:pPr>
      <w:r>
        <w:t xml:space="preserve">-Optional information </w:t>
      </w:r>
    </w:p>
    <w:p w:rsidR="004B0951" w:rsidRDefault="004B0951" w:rsidP="004B0951">
      <w:pPr>
        <w:pStyle w:val="BodyText"/>
        <w:ind w:left="1440"/>
      </w:pPr>
      <w:r>
        <w:t>Comments section</w:t>
      </w:r>
    </w:p>
    <w:p w:rsidR="004B0951" w:rsidRPr="00127933" w:rsidRDefault="004B0951" w:rsidP="00F36C4B">
      <w:pPr>
        <w:pStyle w:val="BodyText"/>
      </w:pPr>
    </w:p>
    <w:p w:rsidR="005B084D" w:rsidRPr="00127933" w:rsidRDefault="001D70A4">
      <w:pPr>
        <w:pStyle w:val="Heading2"/>
        <w:widowControl/>
      </w:pPr>
      <w:bookmarkStart w:id="12" w:name="_Toc423410241"/>
      <w:bookmarkStart w:id="13" w:name="_Toc425054507"/>
      <w:bookmarkStart w:id="14" w:name="_Toc508098433"/>
      <w:r w:rsidRPr="00127933">
        <w:lastRenderedPageBreak/>
        <w:t>Alternative Flows</w:t>
      </w:r>
      <w:bookmarkEnd w:id="12"/>
      <w:bookmarkEnd w:id="13"/>
      <w:bookmarkEnd w:id="14"/>
    </w:p>
    <w:p w:rsidR="005B084D" w:rsidRDefault="007577E3">
      <w:pPr>
        <w:pStyle w:val="Heading3"/>
        <w:widowControl/>
      </w:pPr>
      <w:r>
        <w:t>Fill wrong info on the field of search</w:t>
      </w:r>
    </w:p>
    <w:p w:rsidR="007577E3" w:rsidRPr="007577E3" w:rsidRDefault="007577E3" w:rsidP="007577E3">
      <w:pPr>
        <w:ind w:left="720"/>
      </w:pPr>
      <w:r>
        <w:t>Reject of the system, no pop out of search and the user only needs to write the info to search.</w:t>
      </w:r>
    </w:p>
    <w:p w:rsidR="005B084D" w:rsidRPr="00127933" w:rsidRDefault="001D70A4">
      <w:pPr>
        <w:pStyle w:val="Heading1"/>
      </w:pPr>
      <w:bookmarkStart w:id="15" w:name="_Toc423410251"/>
      <w:bookmarkStart w:id="16" w:name="_Toc425054510"/>
      <w:bookmarkStart w:id="17" w:name="_Toc508098436"/>
      <w:r w:rsidRPr="00127933">
        <w:t>Special Requirements</w:t>
      </w:r>
      <w:bookmarkEnd w:id="15"/>
      <w:bookmarkEnd w:id="16"/>
      <w:bookmarkEnd w:id="17"/>
    </w:p>
    <w:p w:rsidR="005B084D" w:rsidRPr="00127933" w:rsidRDefault="00474DED" w:rsidP="00474DED">
      <w:pPr>
        <w:pStyle w:val="InfoBlue"/>
        <w:rPr>
          <w:color w:val="auto"/>
        </w:rPr>
      </w:pPr>
      <w:r w:rsidRPr="00127933">
        <w:rPr>
          <w:color w:val="auto"/>
        </w:rPr>
        <w:t>No applied</w:t>
      </w:r>
    </w:p>
    <w:p w:rsidR="005B084D" w:rsidRPr="00127933" w:rsidRDefault="001D70A4">
      <w:pPr>
        <w:pStyle w:val="Heading1"/>
        <w:widowControl/>
      </w:pPr>
      <w:bookmarkStart w:id="18" w:name="_Toc423410253"/>
      <w:bookmarkStart w:id="19" w:name="_Toc425054512"/>
      <w:bookmarkStart w:id="20" w:name="_Toc508098438"/>
      <w:r w:rsidRPr="00127933">
        <w:t>Preconditions</w:t>
      </w:r>
      <w:bookmarkEnd w:id="18"/>
      <w:bookmarkEnd w:id="19"/>
      <w:bookmarkEnd w:id="20"/>
    </w:p>
    <w:p w:rsidR="00267F8C" w:rsidRPr="00127933" w:rsidRDefault="00267F8C" w:rsidP="007577E3">
      <w:pPr>
        <w:pStyle w:val="Heading2"/>
        <w:widowControl/>
      </w:pPr>
      <w:r w:rsidRPr="00127933">
        <w:t>Logged as</w:t>
      </w:r>
      <w:r w:rsidR="004B0951">
        <w:t xml:space="preserve"> executive</w:t>
      </w:r>
    </w:p>
    <w:p w:rsidR="005B084D" w:rsidRPr="00127933" w:rsidRDefault="001D70A4">
      <w:pPr>
        <w:pStyle w:val="Heading1"/>
        <w:widowControl/>
      </w:pPr>
      <w:bookmarkStart w:id="21" w:name="_Toc423410255"/>
      <w:bookmarkStart w:id="22" w:name="_Toc425054514"/>
      <w:bookmarkStart w:id="23" w:name="_Toc508098440"/>
      <w:r w:rsidRPr="00127933">
        <w:t>Postconditions</w:t>
      </w:r>
      <w:bookmarkEnd w:id="21"/>
      <w:bookmarkEnd w:id="22"/>
      <w:bookmarkEnd w:id="23"/>
    </w:p>
    <w:p w:rsidR="0010234D" w:rsidRDefault="004B0951" w:rsidP="0010234D">
      <w:pPr>
        <w:pStyle w:val="Heading2"/>
        <w:widowControl/>
      </w:pPr>
      <w:r>
        <w:t>Generate a CLABE and card number</w:t>
      </w:r>
    </w:p>
    <w:p w:rsidR="007577E3" w:rsidRPr="007577E3" w:rsidRDefault="004B0951" w:rsidP="004B0951">
      <w:pPr>
        <w:ind w:left="720"/>
      </w:pPr>
      <w:r>
        <w:t>Special information to give the client</w:t>
      </w:r>
    </w:p>
    <w:p w:rsidR="005B084D" w:rsidRPr="00127933" w:rsidRDefault="001D70A4">
      <w:pPr>
        <w:pStyle w:val="Heading1"/>
      </w:pPr>
      <w:bookmarkStart w:id="24" w:name="_Toc508098442"/>
      <w:r w:rsidRPr="00127933">
        <w:t>Extension Points</w:t>
      </w:r>
      <w:bookmarkEnd w:id="24"/>
    </w:p>
    <w:p w:rsidR="005B084D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</w:t>
      </w:r>
      <w:r w:rsidR="007577E3">
        <w:rPr>
          <w:color w:val="auto"/>
        </w:rPr>
        <w:t xml:space="preserve"> a window with the des</w:t>
      </w:r>
      <w:r w:rsidR="004B0951">
        <w:rPr>
          <w:color w:val="auto"/>
        </w:rPr>
        <w:t>cription to fill each box.</w:t>
      </w:r>
      <w:bookmarkStart w:id="25" w:name="_GoBack"/>
      <w:bookmarkEnd w:id="25"/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07" w:rsidRDefault="00CC7F07">
      <w:pPr>
        <w:spacing w:line="240" w:lineRule="auto"/>
      </w:pPr>
      <w:r>
        <w:separator/>
      </w:r>
    </w:p>
  </w:endnote>
  <w:endnote w:type="continuationSeparator" w:id="0">
    <w:p w:rsidR="00CC7F07" w:rsidRDefault="00CC7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84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4CB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095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B084D" w:rsidRDefault="005B0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07" w:rsidRDefault="00CC7F07">
      <w:pPr>
        <w:spacing w:line="240" w:lineRule="auto"/>
      </w:pPr>
      <w:r>
        <w:separator/>
      </w:r>
    </w:p>
  </w:footnote>
  <w:footnote w:type="continuationSeparator" w:id="0">
    <w:p w:rsidR="00CC7F07" w:rsidRDefault="00CC7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4D" w:rsidRDefault="005B084D">
    <w:pPr>
      <w:rPr>
        <w:sz w:val="24"/>
      </w:rPr>
    </w:pPr>
  </w:p>
  <w:p w:rsidR="005B084D" w:rsidRDefault="005B084D">
    <w:pPr>
      <w:pBdr>
        <w:top w:val="single" w:sz="6" w:space="1" w:color="auto"/>
      </w:pBdr>
      <w:rPr>
        <w:sz w:val="24"/>
      </w:rPr>
    </w:pPr>
  </w:p>
  <w:p w:rsidR="005B084D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5B084D" w:rsidRDefault="005B084D">
    <w:pPr>
      <w:pBdr>
        <w:bottom w:val="single" w:sz="6" w:space="1" w:color="auto"/>
      </w:pBdr>
      <w:jc w:val="right"/>
      <w:rPr>
        <w:sz w:val="24"/>
      </w:rPr>
    </w:pPr>
  </w:p>
  <w:p w:rsidR="005B084D" w:rsidRDefault="005B0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84D">
      <w:tc>
        <w:tcPr>
          <w:tcW w:w="6379" w:type="dxa"/>
        </w:tcPr>
        <w:p w:rsidR="005B084D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5B084D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B084D">
      <w:tc>
        <w:tcPr>
          <w:tcW w:w="6379" w:type="dxa"/>
        </w:tcPr>
        <w:p w:rsidR="005B084D" w:rsidRDefault="00E81EAE" w:rsidP="002C6301">
          <w:fldSimple w:instr="title  \* Mergeformat ">
            <w:r w:rsidR="00901491">
              <w:t>Use-Case Specification: &lt;</w:t>
            </w:r>
            <w:r w:rsidR="00ED5353">
              <w:t xml:space="preserve">Create </w:t>
            </w:r>
            <w:r w:rsidR="002C6301">
              <w:t>Account</w:t>
            </w:r>
            <w:r w:rsidR="00901491">
              <w:t>&gt;</w:t>
            </w:r>
          </w:fldSimple>
        </w:p>
      </w:tc>
      <w:tc>
        <w:tcPr>
          <w:tcW w:w="3179" w:type="dxa"/>
        </w:tcPr>
        <w:p w:rsidR="005B084D" w:rsidRDefault="00901491">
          <w:r>
            <w:t xml:space="preserve">  Date:  &lt;23/September/14</w:t>
          </w:r>
          <w:r w:rsidR="001D70A4">
            <w:t>&gt;</w:t>
          </w:r>
        </w:p>
      </w:tc>
    </w:tr>
    <w:tr w:rsidR="005B084D">
      <w:tc>
        <w:tcPr>
          <w:tcW w:w="9558" w:type="dxa"/>
          <w:gridSpan w:val="2"/>
        </w:tcPr>
        <w:p w:rsidR="005B084D" w:rsidRPr="00901491" w:rsidRDefault="00ED5353" w:rsidP="002C6301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bkn-rvksn-1.0-uspec-create</w:t>
          </w:r>
          <w:r w:rsidR="002C6301">
            <w:rPr>
              <w:lang w:val="es-MX" w:eastAsia="es-MX"/>
            </w:rPr>
            <w:t xml:space="preserve">-account </w:t>
          </w:r>
          <w:r w:rsidR="00901491">
            <w:rPr>
              <w:lang w:val="es-MX" w:eastAsia="es-MX"/>
            </w:rPr>
            <w:t>-doc-wd-00.doc</w:t>
          </w:r>
        </w:p>
      </w:tc>
    </w:tr>
  </w:tbl>
  <w:p w:rsidR="005B084D" w:rsidRDefault="005B0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A5FDB"/>
    <w:rsid w:val="000D00DD"/>
    <w:rsid w:val="0010234D"/>
    <w:rsid w:val="00127933"/>
    <w:rsid w:val="001B5AB7"/>
    <w:rsid w:val="001D70A4"/>
    <w:rsid w:val="00267F8C"/>
    <w:rsid w:val="002C6301"/>
    <w:rsid w:val="00395A7F"/>
    <w:rsid w:val="00474DED"/>
    <w:rsid w:val="0048442C"/>
    <w:rsid w:val="004B0951"/>
    <w:rsid w:val="005B084D"/>
    <w:rsid w:val="007577E3"/>
    <w:rsid w:val="00901491"/>
    <w:rsid w:val="00A00C21"/>
    <w:rsid w:val="00AE01CE"/>
    <w:rsid w:val="00CC7F07"/>
    <w:rsid w:val="00E50B92"/>
    <w:rsid w:val="00E81EAE"/>
    <w:rsid w:val="00ED5353"/>
    <w:rsid w:val="00EF4CB3"/>
    <w:rsid w:val="00F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100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6</cp:revision>
  <cp:lastPrinted>2014-09-26T04:49:00Z</cp:lastPrinted>
  <dcterms:created xsi:type="dcterms:W3CDTF">2014-09-26T03:46:00Z</dcterms:created>
  <dcterms:modified xsi:type="dcterms:W3CDTF">2014-09-26T06:42:00Z</dcterms:modified>
</cp:coreProperties>
</file>